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A66A" w14:textId="55ACEABD" w:rsidR="00E33954" w:rsidRDefault="005D04A1" w:rsidP="005D04A1">
      <w:pPr>
        <w:pStyle w:val="Title"/>
      </w:pPr>
      <w:r>
        <w:t>Lexica – requirements</w:t>
      </w:r>
    </w:p>
    <w:p w14:paraId="57AF23FF" w14:textId="5E75D533" w:rsidR="005D04A1" w:rsidRDefault="005D04A1" w:rsidP="005D04A1">
      <w:pPr>
        <w:pStyle w:val="Heading1"/>
        <w:numPr>
          <w:ilvl w:val="0"/>
          <w:numId w:val="1"/>
        </w:numPr>
      </w:pPr>
      <w:r>
        <w:t>Sets</w:t>
      </w:r>
    </w:p>
    <w:p w14:paraId="6980F132" w14:textId="51D2758C" w:rsidR="005D04A1" w:rsidRDefault="005D04A1" w:rsidP="005D04A1">
      <w:pPr>
        <w:pStyle w:val="ListParagraph"/>
        <w:numPr>
          <w:ilvl w:val="0"/>
          <w:numId w:val="2"/>
        </w:numPr>
      </w:pPr>
      <w:r>
        <w:t>Importing sets from txt files. These files should be created according to the following pattern:</w:t>
      </w:r>
    </w:p>
    <w:p w14:paraId="11F45B2C" w14:textId="4E0B12C5" w:rsidR="005D04A1" w:rsidRDefault="005D04A1" w:rsidP="005D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english word, english word 2;polish word, polish word 2</w:t>
      </w:r>
    </w:p>
    <w:p w14:paraId="71785036" w14:textId="4C43B71A" w:rsidR="005D04A1" w:rsidRDefault="005D04A1" w:rsidP="005D04A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Sets have to be imported into directories. In the first version there would be only one level of directory structure. For example:</w:t>
      </w:r>
    </w:p>
    <w:p w14:paraId="188CEB96" w14:textId="77777777" w:rsidR="005D04A1" w:rsidRDefault="005D04A1" w:rsidP="005D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Some interesting sets/Set 1,</w:t>
      </w:r>
    </w:p>
    <w:p w14:paraId="19DBE7E9" w14:textId="7136980E" w:rsidR="005D04A1" w:rsidRDefault="005D04A1" w:rsidP="005D04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Some interesting sets/Set 2.</w:t>
      </w:r>
    </w:p>
    <w:p w14:paraId="567444A0" w14:textId="1044D551" w:rsidR="005D04A1" w:rsidRDefault="005D04A1" w:rsidP="005D04A1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t>Modes</w:t>
      </w:r>
    </w:p>
    <w:p w14:paraId="3BB83F2C" w14:textId="2E8BA066" w:rsidR="005D04A1" w:rsidRDefault="005D04A1" w:rsidP="005D04A1">
      <w:pPr>
        <w:pStyle w:val="ListParagraph"/>
        <w:numPr>
          <w:ilvl w:val="0"/>
          <w:numId w:val="3"/>
        </w:numPr>
      </w:pPr>
      <w:r>
        <w:t>General information:</w:t>
      </w:r>
    </w:p>
    <w:p w14:paraId="2D14626D" w14:textId="6444ACCD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Every mode can be opened for x sets simultaneously, where x &gt;= 1.</w:t>
      </w:r>
      <w:r>
        <w:t xml:space="preserve"> Set or sets chosen to the mode are called group in the next part of this document.</w:t>
      </w:r>
    </w:p>
    <w:p w14:paraId="34295198" w14:textId="7A848E8E" w:rsidR="005D04A1" w:rsidRDefault="005D04A1" w:rsidP="005D04A1">
      <w:pPr>
        <w:pStyle w:val="ListParagraph"/>
        <w:numPr>
          <w:ilvl w:val="0"/>
          <w:numId w:val="3"/>
        </w:numPr>
      </w:pPr>
      <w:r>
        <w:t>Spelling:</w:t>
      </w:r>
    </w:p>
    <w:p w14:paraId="3D952EE3" w14:textId="39A61967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The goal of this mode is to learn how to spell words and what is their pronunciation.</w:t>
      </w:r>
    </w:p>
    <w:p w14:paraId="5415375E" w14:textId="17531A8B" w:rsidR="005D04A1" w:rsidRDefault="005D04A1" w:rsidP="005D04A1">
      <w:pPr>
        <w:pStyle w:val="ListParagraph"/>
        <w:numPr>
          <w:ilvl w:val="1"/>
          <w:numId w:val="3"/>
        </w:numPr>
      </w:pPr>
      <w:r>
        <w:t>Words in group are randomized and played one by one.</w:t>
      </w:r>
    </w:p>
    <w:p w14:paraId="6A2E1325" w14:textId="0B73EB37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Every word must be correctly written as many times in a row as the value saved in configuration.</w:t>
      </w:r>
    </w:p>
    <w:p w14:paraId="0CEC9B00" w14:textId="77032EA7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Every mistake reset the counter of correct answers of the word.</w:t>
      </w:r>
    </w:p>
    <w:p w14:paraId="5021B753" w14:textId="30614C54" w:rsidR="005D04A1" w:rsidRDefault="005D04A1" w:rsidP="005D04A1">
      <w:pPr>
        <w:pStyle w:val="ListParagraph"/>
        <w:numPr>
          <w:ilvl w:val="1"/>
          <w:numId w:val="3"/>
        </w:numPr>
      </w:pPr>
      <w:r>
        <w:t xml:space="preserve">After a mistake user must try </w:t>
      </w:r>
      <w:proofErr w:type="gramStart"/>
      <w:r>
        <w:t>as long as</w:t>
      </w:r>
      <w:proofErr w:type="gramEnd"/>
      <w:r>
        <w:t xml:space="preserve"> the proper answer is given. In this case the proper answer is not added to the counter of correct answers.</w:t>
      </w:r>
    </w:p>
    <w:p w14:paraId="1FB9ECF6" w14:textId="49D08262" w:rsidR="005D04A1" w:rsidRDefault="005D04A1" w:rsidP="005D04A1">
      <w:pPr>
        <w:pStyle w:val="ListParagraph"/>
        <w:numPr>
          <w:ilvl w:val="1"/>
          <w:numId w:val="3"/>
        </w:numPr>
      </w:pPr>
      <w:r w:rsidRPr="005D04A1">
        <w:t>After the correct answer there is showed a translation.</w:t>
      </w:r>
    </w:p>
    <w:p w14:paraId="5F26B773" w14:textId="019AD34E" w:rsidR="005D04A1" w:rsidRDefault="005D04A1" w:rsidP="005D04A1">
      <w:pPr>
        <w:pStyle w:val="ListParagraph"/>
        <w:numPr>
          <w:ilvl w:val="1"/>
          <w:numId w:val="3"/>
        </w:numPr>
      </w:pPr>
      <w:r>
        <w:t>Options to configure:</w:t>
      </w:r>
    </w:p>
    <w:p w14:paraId="2BA90EDC" w14:textId="38651EB0" w:rsidR="005D04A1" w:rsidRDefault="005D04A1" w:rsidP="005D04A1">
      <w:pPr>
        <w:pStyle w:val="ListParagraph"/>
        <w:numPr>
          <w:ilvl w:val="2"/>
          <w:numId w:val="3"/>
        </w:numPr>
      </w:pPr>
      <w:r w:rsidRPr="005D04A1">
        <w:t xml:space="preserve">How many times a word must be written </w:t>
      </w:r>
      <w:proofErr w:type="gramStart"/>
      <w:r w:rsidRPr="005D04A1">
        <w:t>in order to</w:t>
      </w:r>
      <w:proofErr w:type="gramEnd"/>
      <w:r w:rsidRPr="005D04A1">
        <w:t xml:space="preserve"> be passed? A default value is 2.</w:t>
      </w:r>
    </w:p>
    <w:p w14:paraId="34E581A3" w14:textId="29B9401A" w:rsidR="00592D11" w:rsidRDefault="005D04A1" w:rsidP="00592D11">
      <w:pPr>
        <w:pStyle w:val="ListParagraph"/>
        <w:numPr>
          <w:ilvl w:val="2"/>
          <w:numId w:val="3"/>
        </w:numPr>
      </w:pPr>
      <w:r w:rsidRPr="005D04A1">
        <w:t>Should the whole mode be reset after some number of mistakes? If yes, after what number of faults?</w:t>
      </w:r>
    </w:p>
    <w:p w14:paraId="53D6839C" w14:textId="4D27514C" w:rsidR="005D04A1" w:rsidRDefault="005D04A1" w:rsidP="005D04A1">
      <w:pPr>
        <w:pStyle w:val="ListParagraph"/>
        <w:numPr>
          <w:ilvl w:val="0"/>
          <w:numId w:val="3"/>
        </w:numPr>
      </w:pPr>
      <w:r>
        <w:t>Learning:</w:t>
      </w:r>
    </w:p>
    <w:p w14:paraId="7866A606" w14:textId="6CA0298D" w:rsidR="005D04A1" w:rsidRDefault="00592D11" w:rsidP="005D04A1">
      <w:pPr>
        <w:pStyle w:val="ListParagraph"/>
        <w:numPr>
          <w:ilvl w:val="1"/>
          <w:numId w:val="3"/>
        </w:numPr>
      </w:pPr>
      <w:r w:rsidRPr="00592D11">
        <w:t>The goal of this mode is providing the second phase of vocabulary learning.</w:t>
      </w:r>
    </w:p>
    <w:p w14:paraId="576700BB" w14:textId="6C4C3C7C" w:rsidR="00592D11" w:rsidRDefault="00592D11" w:rsidP="005D04A1">
      <w:pPr>
        <w:pStyle w:val="ListParagraph"/>
        <w:numPr>
          <w:ilvl w:val="1"/>
          <w:numId w:val="3"/>
        </w:numPr>
      </w:pPr>
      <w:r>
        <w:t>Words in group are randomized.</w:t>
      </w:r>
    </w:p>
    <w:p w14:paraId="43B95B4B" w14:textId="2EA6244B" w:rsidR="00592D11" w:rsidRDefault="00592D11" w:rsidP="005D04A1">
      <w:pPr>
        <w:pStyle w:val="ListParagraph"/>
        <w:numPr>
          <w:ilvl w:val="1"/>
          <w:numId w:val="3"/>
        </w:numPr>
      </w:pPr>
      <w:r w:rsidRPr="00592D11">
        <w:t>For each word must be showed following questions:</w:t>
      </w:r>
    </w:p>
    <w:p w14:paraId="147781C0" w14:textId="5A5D4A4B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>Closed question about English meaning. Every question has 4 possible answers to choose.</w:t>
      </w:r>
    </w:p>
    <w:p w14:paraId="0CF2B5E5" w14:textId="2A185B72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 xml:space="preserve">Closed question about </w:t>
      </w:r>
      <w:r>
        <w:t>P</w:t>
      </w:r>
      <w:r w:rsidRPr="00592D11">
        <w:t>olish meaning. Every question has 4 possible answers to choose.</w:t>
      </w:r>
    </w:p>
    <w:p w14:paraId="4B1CBCFC" w14:textId="4EE7ED06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t xml:space="preserve">x open questions about </w:t>
      </w:r>
      <w:r>
        <w:t>E</w:t>
      </w:r>
      <w:r w:rsidRPr="00592D11">
        <w:t>nglish meaning, where x is a value from configuration. A default value is 2.</w:t>
      </w:r>
    </w:p>
    <w:p w14:paraId="28B379AA" w14:textId="5C9004A9" w:rsidR="00592D11" w:rsidRDefault="00294A06" w:rsidP="00592D11">
      <w:pPr>
        <w:pStyle w:val="ListParagraph"/>
        <w:numPr>
          <w:ilvl w:val="2"/>
          <w:numId w:val="3"/>
        </w:numPr>
      </w:pPr>
      <w:r>
        <w:t xml:space="preserve">x </w:t>
      </w:r>
      <w:r w:rsidR="00592D11" w:rsidRPr="00592D11">
        <w:t>open questions about polish meaning, where x is a value from configuration. A default value is 2.</w:t>
      </w:r>
    </w:p>
    <w:p w14:paraId="5C1A6E81" w14:textId="4438682A" w:rsidR="00592D11" w:rsidRDefault="00592D11" w:rsidP="00E02228">
      <w:pPr>
        <w:pStyle w:val="ListParagraph"/>
        <w:numPr>
          <w:ilvl w:val="1"/>
          <w:numId w:val="3"/>
        </w:numPr>
      </w:pPr>
      <w:r>
        <w:t xml:space="preserve">Questions are divided into levels. A previous level </w:t>
      </w:r>
      <w:proofErr w:type="gramStart"/>
      <w:r>
        <w:t>has to</w:t>
      </w:r>
      <w:proofErr w:type="gramEnd"/>
      <w:r>
        <w:t xml:space="preserve"> be passed in order to answer to questions from the next level:</w:t>
      </w:r>
    </w:p>
    <w:p w14:paraId="0CA577A2" w14:textId="115922FB" w:rsidR="00592D11" w:rsidRDefault="00592D11" w:rsidP="00592D11">
      <w:pPr>
        <w:pStyle w:val="ListParagraph"/>
        <w:numPr>
          <w:ilvl w:val="2"/>
          <w:numId w:val="3"/>
        </w:numPr>
      </w:pPr>
      <w:r w:rsidRPr="00592D11">
        <w:lastRenderedPageBreak/>
        <w:t>Level 1 - both closed questions which are showed in random order.</w:t>
      </w:r>
    </w:p>
    <w:p w14:paraId="239FB839" w14:textId="209D75F8" w:rsidR="00592D11" w:rsidRDefault="00592D11" w:rsidP="00592D11">
      <w:pPr>
        <w:pStyle w:val="ListParagraph"/>
        <w:numPr>
          <w:ilvl w:val="2"/>
          <w:numId w:val="3"/>
        </w:numPr>
      </w:pPr>
      <w:r>
        <w:t xml:space="preserve">Level 2 - one open question about English meaning and one open question about </w:t>
      </w:r>
      <w:r w:rsidR="00294A06">
        <w:t>P</w:t>
      </w:r>
      <w:r>
        <w:t>olish meaning. Questions are showed in random order.</w:t>
      </w:r>
    </w:p>
    <w:p w14:paraId="302AAF80" w14:textId="0AC4C50F" w:rsidR="00592D11" w:rsidRDefault="00294A06" w:rsidP="00592D11">
      <w:pPr>
        <w:pStyle w:val="ListParagraph"/>
        <w:numPr>
          <w:ilvl w:val="2"/>
          <w:numId w:val="3"/>
        </w:numPr>
      </w:pPr>
      <w:r>
        <w:t>T</w:t>
      </w:r>
      <w:r w:rsidR="00592D11" w:rsidRPr="00592D11">
        <w:t>he same situation as in level 2.</w:t>
      </w:r>
    </w:p>
    <w:p w14:paraId="5ADBE8CC" w14:textId="4C67A652" w:rsidR="00592D11" w:rsidRDefault="00592D11" w:rsidP="00592D11">
      <w:pPr>
        <w:pStyle w:val="ListParagraph"/>
        <w:numPr>
          <w:ilvl w:val="1"/>
          <w:numId w:val="3"/>
        </w:numPr>
      </w:pPr>
      <w:r>
        <w:t>The number of levels relies on the value from configuration. The whole number of levels is equal x + 1,</w:t>
      </w:r>
      <w:r w:rsidR="00C96189">
        <w:t xml:space="preserve"> </w:t>
      </w:r>
      <w:r>
        <w:t>where x is the value from configuration. Level 1 always exists; next levels are the same and the number of levels rely on configuration.</w:t>
      </w:r>
    </w:p>
    <w:p w14:paraId="3F64888E" w14:textId="0E842B3A" w:rsidR="00C96189" w:rsidRDefault="00C96189" w:rsidP="00C96189">
      <w:pPr>
        <w:pStyle w:val="ListParagraph"/>
        <w:numPr>
          <w:ilvl w:val="1"/>
          <w:numId w:val="3"/>
        </w:numPr>
      </w:pPr>
      <w:r>
        <w:t>The whole mode is divided into rounds. In each round 7 words are randomized and questions about them are showed to a user. Questions start from level 1. The mode is passed when a user passed all levels of all words.</w:t>
      </w:r>
    </w:p>
    <w:p w14:paraId="7F7B1AD9" w14:textId="25B32083" w:rsidR="00C96189" w:rsidRDefault="00C96189" w:rsidP="00C96189">
      <w:pPr>
        <w:pStyle w:val="ListParagraph"/>
        <w:numPr>
          <w:ilvl w:val="1"/>
          <w:numId w:val="3"/>
        </w:numPr>
      </w:pPr>
      <w:r w:rsidRPr="00C96189">
        <w:t>Any mistake causes that a user must return to the previous level and pass it again.</w:t>
      </w:r>
    </w:p>
    <w:p w14:paraId="7A08BA92" w14:textId="6D9CD60F" w:rsidR="00C96189" w:rsidRDefault="00C96189" w:rsidP="00C96189">
      <w:pPr>
        <w:pStyle w:val="ListParagraph"/>
        <w:numPr>
          <w:ilvl w:val="1"/>
          <w:numId w:val="3"/>
        </w:numPr>
      </w:pPr>
      <w:r w:rsidRPr="00C96189">
        <w:t xml:space="preserve">After every answer, the </w:t>
      </w:r>
      <w:r>
        <w:t>E</w:t>
      </w:r>
      <w:r w:rsidRPr="00C96189">
        <w:t>nglish pronunciation of the word is played.</w:t>
      </w:r>
    </w:p>
    <w:p w14:paraId="12B291C2" w14:textId="05FF3F74" w:rsidR="00C96189" w:rsidRDefault="00C96189" w:rsidP="00C96189">
      <w:pPr>
        <w:pStyle w:val="ListParagraph"/>
        <w:numPr>
          <w:ilvl w:val="0"/>
          <w:numId w:val="3"/>
        </w:numPr>
      </w:pPr>
      <w:r>
        <w:t>Maintaining</w:t>
      </w:r>
    </w:p>
    <w:p w14:paraId="2C320069" w14:textId="01209473" w:rsidR="00C96189" w:rsidRDefault="00C96189" w:rsidP="00C96189">
      <w:pPr>
        <w:pStyle w:val="ListParagraph"/>
        <w:numPr>
          <w:ilvl w:val="1"/>
          <w:numId w:val="3"/>
        </w:numPr>
      </w:pPr>
      <w:r w:rsidRPr="00C96189">
        <w:t>The goal of this mode is providing the last phase of learning and memory maintaining.</w:t>
      </w:r>
    </w:p>
    <w:p w14:paraId="59EBAAA3" w14:textId="4B47131C" w:rsidR="00C96189" w:rsidRDefault="00C96189" w:rsidP="00C96189">
      <w:pPr>
        <w:pStyle w:val="ListParagraph"/>
        <w:numPr>
          <w:ilvl w:val="1"/>
          <w:numId w:val="3"/>
        </w:numPr>
      </w:pPr>
      <w:r>
        <w:t>Words in group are randomized.</w:t>
      </w:r>
    </w:p>
    <w:p w14:paraId="00B4F6E9" w14:textId="0F9E7A37" w:rsidR="00C96189" w:rsidRDefault="00C96189" w:rsidP="00C96189">
      <w:pPr>
        <w:pStyle w:val="ListParagraph"/>
        <w:numPr>
          <w:ilvl w:val="1"/>
          <w:numId w:val="3"/>
        </w:numPr>
      </w:pPr>
      <w:r>
        <w:t>A user must write the English word once and write the Polish word once.</w:t>
      </w:r>
    </w:p>
    <w:p w14:paraId="4DC343D5" w14:textId="0D9D85E7" w:rsidR="00C96189" w:rsidRPr="005D04A1" w:rsidRDefault="00C96189" w:rsidP="00C96189">
      <w:pPr>
        <w:pStyle w:val="ListParagraph"/>
        <w:numPr>
          <w:ilvl w:val="1"/>
          <w:numId w:val="3"/>
        </w:numPr>
      </w:pPr>
      <w:r w:rsidRPr="00C96189">
        <w:t>It is possible to set in configuration if mistake should reset the whole progress.</w:t>
      </w:r>
    </w:p>
    <w:sectPr w:rsidR="00C96189" w:rsidRPr="005D04A1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9FA4E" w14:textId="77777777" w:rsidR="00312903" w:rsidRDefault="00312903" w:rsidP="00264CF1">
      <w:pPr>
        <w:spacing w:after="0" w:line="240" w:lineRule="auto"/>
      </w:pPr>
      <w:r>
        <w:separator/>
      </w:r>
    </w:p>
  </w:endnote>
  <w:endnote w:type="continuationSeparator" w:id="0">
    <w:p w14:paraId="7ED1427B" w14:textId="77777777" w:rsidR="00312903" w:rsidRDefault="00312903" w:rsidP="0026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FD6A1" w14:textId="77777777" w:rsidR="00264CF1" w:rsidRDefault="00264CF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CDD45C7" w14:textId="77777777" w:rsidR="00264CF1" w:rsidRDefault="00264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74394" w14:textId="77777777" w:rsidR="00312903" w:rsidRDefault="00312903" w:rsidP="00264CF1">
      <w:pPr>
        <w:spacing w:after="0" w:line="240" w:lineRule="auto"/>
      </w:pPr>
      <w:r>
        <w:separator/>
      </w:r>
    </w:p>
  </w:footnote>
  <w:footnote w:type="continuationSeparator" w:id="0">
    <w:p w14:paraId="28A3267D" w14:textId="77777777" w:rsidR="00312903" w:rsidRDefault="00312903" w:rsidP="0026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8460F"/>
    <w:multiLevelType w:val="multilevel"/>
    <w:tmpl w:val="98046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5B3BC4"/>
    <w:multiLevelType w:val="hybridMultilevel"/>
    <w:tmpl w:val="2784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22B80"/>
    <w:multiLevelType w:val="hybridMultilevel"/>
    <w:tmpl w:val="0272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A1"/>
    <w:rsid w:val="00264CF1"/>
    <w:rsid w:val="00294A06"/>
    <w:rsid w:val="002B2A16"/>
    <w:rsid w:val="00312903"/>
    <w:rsid w:val="00592D11"/>
    <w:rsid w:val="005D04A1"/>
    <w:rsid w:val="007D69A0"/>
    <w:rsid w:val="0094774F"/>
    <w:rsid w:val="00C96189"/>
    <w:rsid w:val="00D7637E"/>
    <w:rsid w:val="00E02228"/>
    <w:rsid w:val="00E3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B9A8"/>
  <w15:chartTrackingRefBased/>
  <w15:docId w15:val="{2FEEB9F9-9EC9-46B0-BB06-398573D7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4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4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F1"/>
  </w:style>
  <w:style w:type="paragraph" w:styleId="Footer">
    <w:name w:val="footer"/>
    <w:basedOn w:val="Normal"/>
    <w:link w:val="FooterChar"/>
    <w:uiPriority w:val="99"/>
    <w:unhideWhenUsed/>
    <w:rsid w:val="00264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Rydzkowski</dc:creator>
  <cp:keywords/>
  <dc:description/>
  <cp:lastModifiedBy>Łukasz Rydzkowski</cp:lastModifiedBy>
  <cp:revision>7</cp:revision>
  <dcterms:created xsi:type="dcterms:W3CDTF">2020-09-07T16:25:00Z</dcterms:created>
  <dcterms:modified xsi:type="dcterms:W3CDTF">2020-09-16T16:41:00Z</dcterms:modified>
</cp:coreProperties>
</file>